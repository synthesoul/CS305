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6399F1" w:rsidP="107DB61B" w:rsidRDefault="056399F1" w14:paraId="494B76B4" w14:textId="0DDBDBF5">
      <w:pPr>
        <w:pStyle w:val="Heading3"/>
        <w:spacing w:before="0" w:beforeAutospacing="off" w:after="281" w:after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5Z" w:id="1497870061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5Z" w:id="273832078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CS 305 Module Two Coding Assignment - Dependency-Check Maven Integration Review</w:t>
      </w:r>
    </w:p>
    <w:p w:rsidR="107DB61B" w:rsidRDefault="107DB61B" w14:paraId="6AD60223" w14:textId="5BCDCF64">
      <w:pPr>
        <w:rPr>
          <w:b w:val="0"/>
          <w:bCs w:val="0"/>
        </w:rPr>
      </w:pPr>
    </w:p>
    <w:p w:rsidR="056399F1" w:rsidP="107DB61B" w:rsidRDefault="056399F1" w14:paraId="102B5C58" w14:textId="7AD1881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8Z" w:id="1462447844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7Z" w:id="142668968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Run Dependency Check</w:t>
      </w:r>
    </w:p>
    <w:p w:rsidR="056399F1" w:rsidP="107DB61B" w:rsidRDefault="056399F1" w14:paraId="00D84011" w14:textId="7E70EDB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9Z" w:id="164489747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69Z" w:id="72142227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Issue:</w:t>
      </w:r>
    </w:p>
    <w:p w:rsidR="056399F1" w:rsidP="107DB61B" w:rsidRDefault="056399F1" w14:paraId="674D0CEC" w14:textId="2F5E0E2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7Z" w:id="524744922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followed the tutorial step-by-step to integrate the OWASP Dependency-Check Maven plugin into my pom.xml file, intending to run a vulnerability scan on my Spring Boot project. After adding the correct plugin configuration and setting the plugin version to 9.0.7, I executed the Maven build. However, the build failed with multiple errors, including unresolved dependencies and Java version conflicts. As a result, I could not execute the Dependency-Check plugin correctly.</w:t>
      </w:r>
    </w:p>
    <w:p w:rsidR="056399F1" w:rsidP="107DB61B" w:rsidRDefault="056399F1" w14:paraId="703F18B9" w14:textId="45310D4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71Z" w:id="541109730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7Z" w:id="22603173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Challenges:</w:t>
      </w:r>
    </w:p>
    <w:p w:rsidR="056399F1" w:rsidP="107DB61B" w:rsidRDefault="056399F1" w14:paraId="1618039C" w14:textId="2C8B80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Maven was unable to resolve dependencies, preventing the plugin from running.</w:t>
      </w:r>
    </w:p>
    <w:p w:rsidR="056399F1" w:rsidP="107DB61B" w:rsidRDefault="056399F1" w14:paraId="18925382" w14:textId="641681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Errors persisted even after clearing the Maven cache using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mvn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clean install -U.</w:t>
      </w:r>
    </w:p>
    <w:p w:rsidR="056399F1" w:rsidP="107DB61B" w:rsidRDefault="056399F1" w14:paraId="49582D11" w14:textId="30333CB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Despite following the tutorial, I was unable to generate the expected dependency-check-report.html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56399F1" w:rsidP="107DB61B" w:rsidRDefault="056399F1" w14:paraId="4B9BC2F7" w14:textId="4102FC3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76Z" w:id="1477705572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76Z" w:id="798428418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Questions I Have:</w:t>
      </w:r>
    </w:p>
    <w:p w:rsidR="056399F1" w:rsidP="107DB61B" w:rsidRDefault="056399F1" w14:paraId="6E131838" w14:textId="11195E1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Could there be something in the plugin configuration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I missed?</w:t>
      </w:r>
    </w:p>
    <w:p w:rsidR="056399F1" w:rsidP="107DB61B" w:rsidRDefault="056399F1" w14:paraId="036B0E1A" w14:textId="0BBCBED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Is there a specific structure needed within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pom.xml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ensure the plugin integrates correctly with Spring Boot?</w:t>
      </w:r>
    </w:p>
    <w:p w:rsidR="107DB61B" w:rsidRDefault="107DB61B" w14:paraId="2172A98B" w14:textId="25379EFD">
      <w:pPr>
        <w:rPr>
          <w:b w:val="0"/>
          <w:bCs w:val="0"/>
        </w:rPr>
      </w:pPr>
    </w:p>
    <w:p w:rsidR="056399F1" w:rsidP="107DB61B" w:rsidRDefault="056399F1" w14:paraId="223EED6D" w14:textId="270D4F6F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Z" w:id="1075787030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Z" w:id="90725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Document Results</w:t>
      </w:r>
    </w:p>
    <w:p w:rsidR="056399F1" w:rsidP="107DB61B" w:rsidRDefault="056399F1" w14:paraId="294F6918" w14:textId="1C280FD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1Z" w:id="2070251485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Z" w:id="486048196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Issue:</w:t>
      </w:r>
    </w:p>
    <w:p w:rsidR="056399F1" w:rsidP="107DB61B" w:rsidRDefault="056399F1" w14:paraId="29DED29E" w14:textId="114FB9C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4Z" w:id="2089924160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Due to the unresolved dependency issues and the failure of the plugin to execute properly, I was unable to generate the dependency-check-report.html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file as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068Z" w:id="222845591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>required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2Z" w:id="84677955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. This prevented me from documenting the results in the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06Z" w:id="95634283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Module Two Coding Assignment Template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069Z" w:id="2081800663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>.</w:t>
      </w:r>
    </w:p>
    <w:p w:rsidR="056399F1" w:rsidP="107DB61B" w:rsidRDefault="056399F1" w14:paraId="5C0BA27C" w14:textId="60F88BFC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4Z" w:id="140523654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4Z" w:id="1692899186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Challenges:</w:t>
      </w:r>
    </w:p>
    <w:p w:rsidR="056399F1" w:rsidP="107DB61B" w:rsidRDefault="056399F1" w14:paraId="32B0A06D" w14:textId="1992329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could not provide a screenshot of the HTML report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since it was not generated.</w:t>
      </w:r>
    </w:p>
    <w:p w:rsidR="056399F1" w:rsidP="107DB61B" w:rsidRDefault="056399F1" w14:paraId="4659EEFE" w14:textId="6506278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Maven build failed multiple times before the plugin could run, making it impossible to document the results as instructed in the assignment.</w:t>
      </w:r>
    </w:p>
    <w:p w:rsidR="056399F1" w:rsidP="107DB61B" w:rsidRDefault="056399F1" w14:paraId="0536EDD1" w14:textId="6E50308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6Z" w:id="236266413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6Z" w:id="1000936923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Questions I Have:</w:t>
      </w:r>
    </w:p>
    <w:p w:rsidR="056399F1" w:rsidP="107DB61B" w:rsidRDefault="056399F1" w14:paraId="306A06F0" w14:textId="190AD7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Could the plugin version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(9.0.7) be the cause of the failure?</w:t>
      </w:r>
    </w:p>
    <w:p w:rsidR="056399F1" w:rsidP="107DB61B" w:rsidRDefault="056399F1" w14:paraId="1BC69656" w14:textId="0B22EEB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Could the plugin be conflicting with other Spring Boot dependencies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like spring-boot-starter-web or spring-boot-starter-test?</w:t>
      </w:r>
    </w:p>
    <w:p w:rsidR="107DB61B" w:rsidRDefault="107DB61B" w14:paraId="4CA35510" w14:textId="5EA28A4C">
      <w:pPr>
        <w:rPr>
          <w:b w:val="0"/>
          <w:bCs w:val="0"/>
        </w:rPr>
      </w:pPr>
    </w:p>
    <w:p w:rsidR="056399F1" w:rsidP="107DB61B" w:rsidRDefault="056399F1" w14:paraId="616FFFBE" w14:textId="63010A41">
      <w:pPr>
        <w:pStyle w:val="Heading3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8Z" w:id="410358487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8Z" w:id="1391243316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Analyze Results</w:t>
      </w:r>
    </w:p>
    <w:p w:rsidR="056399F1" w:rsidP="107DB61B" w:rsidRDefault="056399F1" w14:paraId="54818EE0" w14:textId="52582A5B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9Z" w:id="237186720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89Z" w:id="174420597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Issue:</w:t>
      </w:r>
    </w:p>
    <w:p w:rsidR="056399F1" w:rsidP="107DB61B" w:rsidRDefault="056399F1" w14:paraId="74729E4C" w14:textId="1409EAFC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1Z" w:id="1370617893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Since the dependency-check-report.html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was not generated, I could not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proceed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analyzing the results. The plugin did not execute properly due to unresolved dependencies and Java version conflicts. As a result, I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couldn’t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analyze the dependency results or recommend mitigation solutions.</w:t>
      </w:r>
    </w:p>
    <w:p w:rsidR="056399F1" w:rsidP="107DB61B" w:rsidRDefault="056399F1" w14:paraId="0C1075B8" w14:textId="682736EB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2Z" w:id="168303442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1Z" w:id="33373553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Challenges:</w:t>
      </w:r>
    </w:p>
    <w:p w:rsidR="056399F1" w:rsidP="107DB61B" w:rsidRDefault="056399F1" w14:paraId="2C7969AC" w14:textId="6E801FA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Without the report, I was unable to analyze the results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vulnerabilities in the dependencies.</w:t>
      </w:r>
    </w:p>
    <w:p w:rsidR="056399F1" w:rsidP="107DB61B" w:rsidRDefault="056399F1" w14:paraId="7CD4BAE6" w14:textId="01384A5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failure of the plugin to run and the lack of generated output left me unable to complete the analysis section of the assignment.</w:t>
      </w:r>
    </w:p>
    <w:p w:rsidR="056399F1" w:rsidP="107DB61B" w:rsidRDefault="056399F1" w14:paraId="21EAADAA" w14:textId="7912415F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4Z" w:id="748744884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4Z" w:id="141552738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Questions I Have:</w:t>
      </w:r>
    </w:p>
    <w:p w:rsidR="056399F1" w:rsidP="107DB61B" w:rsidRDefault="056399F1" w14:paraId="52A3FA8A" w14:textId="2139887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4Z" w:id="109718043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Should I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24Z" w:id="46852564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downgrade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296Z" w:id="45532342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to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24Z" w:id="1284372851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8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avoid the Java compatibility issue, or is Java 11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required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the OWASP Dependency-Check plugin?</w:t>
      </w:r>
    </w:p>
    <w:p w:rsidR="056399F1" w:rsidP="107DB61B" w:rsidRDefault="056399F1" w14:paraId="6B906E61" w14:textId="50DBDA9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What specific version of Java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should I be using for compatibility with the plugin?</w:t>
      </w:r>
    </w:p>
    <w:p w:rsidR="056399F1" w:rsidP="107DB61B" w:rsidRDefault="056399F1" w14:paraId="66E9E9AE" w14:textId="5AC49CA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Should I try downgrading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plugin to 9.0.7, or is it better to continue troubleshooting with the latest plugin version (12.0.1)?</w:t>
      </w:r>
    </w:p>
    <w:p w:rsidR="107DB61B" w:rsidRDefault="107DB61B" w14:paraId="3B8369C8" w14:textId="15301DA3">
      <w:pPr>
        <w:rPr>
          <w:b w:val="0"/>
          <w:bCs w:val="0"/>
        </w:rPr>
      </w:pPr>
    </w:p>
    <w:p w:rsidR="056399F1" w:rsidP="107DB61B" w:rsidRDefault="056399F1" w14:paraId="3A002B51" w14:textId="6E0D75A6">
      <w:pPr>
        <w:pStyle w:val="Heading3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1Z" w:id="211577650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1Z" w:id="115473043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Challenges Encountered:</w:t>
      </w:r>
    </w:p>
    <w:p w:rsidR="056399F1" w:rsidP="107DB61B" w:rsidRDefault="056399F1" w14:paraId="1DF6BB98" w14:textId="647AAA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2Z" w:id="2301421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1Z" w:id="8287806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Version Compatibility:</w:t>
      </w:r>
    </w:p>
    <w:p w:rsidR="056399F1" w:rsidP="107DB61B" w:rsidRDefault="056399F1" w14:paraId="67F261F3" w14:textId="414705D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5Z" w:id="110704597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2Z" w:id="1326191273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I faced significant issues with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29Z" w:id="65711954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version compatibility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3Z" w:id="1318816098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. The plugin was not resolving correctly with Java 11, and after trying both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3Z" w:id="202583852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8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Java 11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I could not resolve the errors. This mismatch between the required Java version and the versions available caused the plugin to fail.</w:t>
      </w:r>
    </w:p>
    <w:p w:rsidR="056399F1" w:rsidP="107DB61B" w:rsidRDefault="056399F1" w14:paraId="27B9F9D8" w14:textId="682F5FD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5Z" w:id="21142598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5Z" w:id="210395986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Maven Dependency Resolution:</w:t>
      </w:r>
    </w:p>
    <w:p w:rsidR="056399F1" w:rsidP="107DB61B" w:rsidRDefault="056399F1" w14:paraId="1575233B" w14:textId="20EEA59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8Z" w:id="16477376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6Z" w:id="194615780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Dependency resolution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7Z" w:id="813678850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issues were persistent, particularly with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32Z" w:id="171561730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Spring HATEOAS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Spring Data REST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which Maven could not resolve. This might have been caused by missing repositories or dependency version conflicts.</w:t>
      </w:r>
    </w:p>
    <w:p w:rsidR="056399F1" w:rsidP="107DB61B" w:rsidRDefault="056399F1" w14:paraId="2D3514C6" w14:textId="26D6E07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9Z" w:id="200635053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8Z" w:id="211704977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Plugin Configuration and Execution:</w:t>
      </w:r>
    </w:p>
    <w:p w:rsidR="056399F1" w:rsidP="107DB61B" w:rsidRDefault="056399F1" w14:paraId="3E7B243E" w14:textId="45E1176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1Z" w:id="172489558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09Z" w:id="485398466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Despite following the tutorial and ensuring the correct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34Z" w:id="64668209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plugin configuration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Z" w:id="26339276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, I could not get the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34Z" w:id="1548979143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OWASP Dependency-Check plugin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execute. The Maven build kept failing before the plugin could run, and I was unable to generate the dependency-check-report.html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file.</w:t>
      </w:r>
    </w:p>
    <w:p w:rsidR="056399F1" w:rsidP="107DB61B" w:rsidRDefault="056399F1" w14:paraId="65EACD6E" w14:textId="44B09C1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2Z" w:id="94946557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1Z" w:id="522090750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Failed Dependency Check Report:</w:t>
      </w:r>
    </w:p>
    <w:p w:rsidR="056399F1" w:rsidP="107DB61B" w:rsidRDefault="056399F1" w14:paraId="676D6A49" w14:textId="1F5BD90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2Z" w:id="521983365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dependency-check-report.html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was not generated, which prevented me from documenting the findings and analyzing the results as required in the assignment.</w:t>
      </w:r>
    </w:p>
    <w:p w:rsidR="107DB61B" w:rsidRDefault="107DB61B" w14:paraId="47809421" w14:textId="25562BA7">
      <w:pPr>
        <w:rPr>
          <w:b w:val="0"/>
          <w:bCs w:val="0"/>
        </w:rPr>
      </w:pPr>
    </w:p>
    <w:p w:rsidR="056399F1" w:rsidP="107DB61B" w:rsidRDefault="056399F1" w14:paraId="740F6AE7" w14:textId="19F564FB">
      <w:pPr>
        <w:pStyle w:val="Heading3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3Z" w:id="347967254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3Z" w:id="1852559213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Request for Guidance and Additional Resources:</w:t>
      </w:r>
    </w:p>
    <w:p w:rsidR="056399F1" w:rsidP="107DB61B" w:rsidRDefault="056399F1" w14:paraId="3BF8F73C" w14:textId="7F2C120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4Z" w:id="194198715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3Z" w:id="381551060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Additional Time:</w:t>
      </w:r>
    </w:p>
    <w:p w:rsidR="056399F1" w:rsidP="107DB61B" w:rsidRDefault="056399F1" w14:paraId="07A5EB14" w14:textId="0138F1D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6Z" w:id="396744922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would appreciate an extension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resolve the issues with the Dependency-Check plugin. The dependency resolution problems and Java compatibility errors have delayed my progress, and I am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very close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resolving these issues. More time would allow me to get the report generated and complete the assignment as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required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56399F1" w:rsidP="107DB61B" w:rsidRDefault="056399F1" w14:paraId="554C7E27" w14:textId="709AA92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6Z" w:id="44373597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6Z" w:id="1490999676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Help and Resources:</w:t>
      </w:r>
    </w:p>
    <w:p w:rsidR="056399F1" w:rsidP="107DB61B" w:rsidRDefault="056399F1" w14:paraId="6BB66962" w14:textId="4A85F8A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Could you point me in the right direction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resolving these dependency issues and the Java compatibility problem?</w:t>
      </w:r>
    </w:p>
    <w:p w:rsidR="056399F1" w:rsidP="107DB61B" w:rsidRDefault="056399F1" w14:paraId="7BAE0705" w14:textId="5510BFD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7Z" w:id="37085216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Are there any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8Z" w:id="71467401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additional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18Z" w:id="2114693740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resources or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41Z" w:id="118782971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tutorials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08Z" w:id="56394217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I might have missed that could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08Z" w:id="1521519761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>assist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08Z" w:id="1350770109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me in resolving the issues more efficiently?</w:t>
      </w:r>
    </w:p>
    <w:p w:rsidR="056399F1" w:rsidP="107DB61B" w:rsidRDefault="056399F1" w14:paraId="1DB92A04" w14:textId="1068E892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reviewed the official OWASP Dependency-Check Maven Plugin documentation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09Z" w:id="1900312532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at </w:t>
      </w:r>
      <w:hyperlink r:id="R2f8cc287f52c4455">
        <w:r w:rsidRPr="107DB61B" w:rsidR="056399F1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  <w:rPrChange w:author="Busca, Christian" w:date="2025-01-20T06:17:05.11Z" w:id="2087498201"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rPrChange>
          </w:rPr>
          <w:t>https://jeremylong.github.io/DependencyCheck/dependency-check-maven/index.html</w:t>
        </w:r>
      </w:hyperlink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1Z" w:id="237039710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and followed the tutorial, but I still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11Z" w:id="1800336109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>encountered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13Z" w:id="797780009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unresolved issues.</w:t>
      </w:r>
    </w:p>
    <w:p w:rsidR="056399F1" w:rsidP="107DB61B" w:rsidRDefault="056399F1" w14:paraId="01C4CD55" w14:textId="07998D4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2Z" w:id="1266066518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1Z" w:id="105938469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Clarification on Version Compatibility:</w:t>
      </w:r>
    </w:p>
    <w:p w:rsidR="056399F1" w:rsidP="107DB61B" w:rsidRDefault="056399F1" w14:paraId="55972709" w14:textId="1C36593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I’ve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2Z" w:id="52608736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tried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3Z" w:id="126302683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JDK 8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3Z" w:id="67597588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,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5Z" w:id="956269685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JDK 11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and JDK 23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(which is installed by default in Eclipse), but each version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16Z" w:id="812514776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>seems to create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6Z" w:id="521659627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different issues. Could you clarify which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2.646Z" w:id="1037882721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version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5.117Z" w:id="1502572077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</w:rPrChange>
        </w:rPr>
        <w:t xml:space="preserve"> would work best for the OWASP Dependency-Check plugin?</w:t>
      </w:r>
    </w:p>
    <w:p w:rsidR="056399F1" w:rsidP="107DB61B" w:rsidRDefault="056399F1" w14:paraId="078359F6" w14:textId="77AA32B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Should I downgrade the plugin version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9.0.7 to see if that resolves the issues, or should I continue troubleshooting with the latest plugin version (12.0.1)?</w:t>
      </w:r>
    </w:p>
    <w:p w:rsidR="107DB61B" w:rsidRDefault="107DB61B" w14:paraId="11332AEB" w14:textId="1FE949C0">
      <w:pPr>
        <w:rPr>
          <w:b w:val="0"/>
          <w:bCs w:val="0"/>
        </w:rPr>
      </w:pPr>
    </w:p>
    <w:p w:rsidR="056399F1" w:rsidP="107DB61B" w:rsidRDefault="056399F1" w14:paraId="596CFBD8" w14:textId="758A2F9D">
      <w:pPr>
        <w:pStyle w:val="Heading3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9Z" w:id="191605384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29Z" w:id="1921387511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Final Thoughts:</w:t>
      </w:r>
    </w:p>
    <w:p w:rsidR="056399F1" w:rsidP="107DB61B" w:rsidRDefault="056399F1" w14:paraId="522F027B" w14:textId="5FF5CEA6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5Z" w:id="582435343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While I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followed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tutorial carefully, I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encountered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2Z" w:id="1471921213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 several challenges related to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2Z" w:id="845920724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Maven dependency resolution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3Z" w:id="22022169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 xml:space="preserve">,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3Z" w:id="211432192">
            <w:rPr>
              <w:rFonts w:ascii="Calibri" w:hAnsi="Calibri" w:eastAsia="Calibri" w:cs="Calibri"/>
              <w:b w:val="1"/>
              <w:bCs w:val="1"/>
              <w:noProof w:val="0"/>
              <w:sz w:val="22"/>
              <w:szCs w:val="22"/>
              <w:lang w:val="en-US"/>
            </w:rPr>
          </w:rPrChange>
        </w:rPr>
        <w:t>Java version compatibility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and plugin configuration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I am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very close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resolving the issues and generating the required report, but I need more time to complete this task effectively.</w:t>
      </w:r>
    </w:p>
    <w:p w:rsidR="056399F1" w:rsidP="107DB61B" w:rsidRDefault="056399F1" w14:paraId="10CEA2C8" w14:textId="03938BA3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8Z" w:id="981677724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 hope this review provides insight into the steps I have taken, the challenges I have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encountered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and the obstacles preventing the successful generation of the report. Any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additional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resources, guidance, or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assistance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would be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greatly appreciated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56399F1" w:rsidP="107DB61B" w:rsidRDefault="056399F1" w14:paraId="5E37B21E" w14:textId="436A41BF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  <w:rPrChange w:author="Busca, Christian" w:date="2025-01-20T06:17:06.339Z" w:id="2083511708"/>
        </w:rPr>
      </w:pP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Thank you for your understanding and 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assistance</w:t>
      </w:r>
      <w:r w:rsidRPr="107DB61B" w:rsidR="05639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07DB61B" w:rsidP="107DB61B" w:rsidRDefault="107DB61B" w14:paraId="3961C0E3" w14:textId="3B4A772C">
      <w:pPr>
        <w:spacing w:after="0" w:line="240" w:lineRule="auto"/>
        <w:contextualSpacing/>
        <w:rPr>
          <w:rFonts w:ascii="Calibri" w:hAnsi="Calibri" w:cs="Calibri"/>
          <w:b w:val="0"/>
          <w:bCs w:val="0"/>
          <w:sz w:val="22"/>
          <w:szCs w:val="22"/>
        </w:rPr>
      </w:pPr>
    </w:p>
    <w:sectPr w:rsidRPr="0035521D" w:rsidR="005F2DEA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EA0" w:rsidP="0035598A" w:rsidRDefault="00896EA0" w14:paraId="7FDD2EA7" w14:textId="77777777">
      <w:pPr>
        <w:spacing w:after="0" w:line="240" w:lineRule="auto"/>
      </w:pPr>
      <w:r>
        <w:separator/>
      </w:r>
    </w:p>
  </w:endnote>
  <w:endnote w:type="continuationSeparator" w:id="0">
    <w:p w:rsidR="00896EA0" w:rsidP="0035598A" w:rsidRDefault="00896EA0" w14:paraId="1CB59D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:rsidRPr="00514B4A" w:rsidR="00514B4A" w:rsidRDefault="00514B4A" w14:paraId="5B4E49A9" w14:textId="1A11EA87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:rsidR="00514B4A" w:rsidRDefault="00514B4A" w14:paraId="423BE1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EA0" w:rsidP="0035598A" w:rsidRDefault="00896EA0" w14:paraId="457B0C5C" w14:textId="77777777">
      <w:pPr>
        <w:spacing w:after="0" w:line="240" w:lineRule="auto"/>
      </w:pPr>
      <w:r>
        <w:separator/>
      </w:r>
    </w:p>
  </w:footnote>
  <w:footnote w:type="continuationSeparator" w:id="0">
    <w:p w:rsidR="00896EA0" w:rsidP="0035598A" w:rsidRDefault="00896EA0" w14:paraId="3F9714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35598A" w:rsidP="00165ABC" w:rsidRDefault="00165ABC" w14:paraId="310E9CCA" w14:textId="558637B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4bfa3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4237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075e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7b0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2f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dd8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6db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5d7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DB0788"/>
    <w:rsid w:val="00DF29F3"/>
    <w:rsid w:val="00E61DA4"/>
    <w:rsid w:val="00F30CF2"/>
    <w:rsid w:val="00F773E6"/>
    <w:rsid w:val="056399F1"/>
    <w:rsid w:val="0CF1848C"/>
    <w:rsid w:val="107DB61B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hAnsi="Calibri" w:cs="Calibr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hAnsi="Calibri" w:cs="Calibri" w:eastAsiaTheme="majorEastAsia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5521D"/>
    <w:rPr>
      <w:rFonts w:ascii="Calibri" w:hAnsi="Calibri" w:cs="Calibri" w:eastAsiaTheme="majorEastAsia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5521D"/>
    <w:rPr>
      <w:rFonts w:ascii="Calibri" w:hAnsi="Calibri" w:cs="Calibri" w:eastAsiaTheme="majorEastAs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uiPriority w:val="99"/>
    <w:name w:val="Hyperlink"/>
    <w:basedOn w:val="DefaultParagraphFont"/>
    <w:unhideWhenUsed/>
    <w:rsid w:val="107DB6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jeremylong.github.io/DependencyCheck/dependency-check-maven/index.html" TargetMode="External" Id="R2f8cc287f52c44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SNHU Created Materials Template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Module Two Static Testing Summary Template</dc:title>
  <dc:subject/>
  <dc:creator>Brown, Tyra</dc:creator>
  <keywords/>
  <dc:description/>
  <lastModifiedBy>Busca, Christian</lastModifiedBy>
  <revision>10</revision>
  <dcterms:created xsi:type="dcterms:W3CDTF">2022-05-05T17:57:00.0000000Z</dcterms:created>
  <dcterms:modified xsi:type="dcterms:W3CDTF">2025-01-20T06:22:06.8566578Z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